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E1F" w:rsidRDefault="00CF4750" w:rsidP="001A0E1F">
      <w:pPr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1244600</wp:posOffset>
                </wp:positionH>
                <wp:positionV relativeFrom="paragraph">
                  <wp:posOffset>-190500</wp:posOffset>
                </wp:positionV>
                <wp:extent cx="3232150" cy="2413000"/>
                <wp:effectExtent l="0" t="0" r="254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2150" cy="241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pt,-15pt" to="352.5pt,1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" strokecolor="#4579b8 [3044]"/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1244600</wp:posOffset>
                </wp:positionH>
                <wp:positionV relativeFrom="paragraph">
                  <wp:posOffset>-184150</wp:posOffset>
                </wp:positionV>
                <wp:extent cx="3282950" cy="1187450"/>
                <wp:effectExtent l="0" t="0" r="69850" b="698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2950" cy="1187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98pt;margin-top:-14.5pt;width:258.5pt;height:9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1212850</wp:posOffset>
                </wp:positionH>
                <wp:positionV relativeFrom="paragraph">
                  <wp:posOffset>-190500</wp:posOffset>
                </wp:positionV>
                <wp:extent cx="3314700" cy="6350"/>
                <wp:effectExtent l="0" t="76200" r="19050" b="1079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14700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95.5pt;margin-top:-15pt;width:261pt;height:.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-590550</wp:posOffset>
                </wp:positionV>
                <wp:extent cx="831850" cy="81915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5in;margin-top:-46.5pt;width:65.5pt;height:6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" fillcolor="#4f81bd [3204]" strokecolor="#243f60 [1604]" strokeweight="2pt"/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596900</wp:posOffset>
                </wp:positionH>
                <wp:positionV relativeFrom="paragraph">
                  <wp:posOffset>6350</wp:posOffset>
                </wp:positionV>
                <wp:extent cx="190500" cy="222250"/>
                <wp:effectExtent l="0" t="0" r="19050" b="254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22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6" style="position:absolute;margin-left:47pt;margin-top:.5pt;width:15pt;height:1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" fillcolor="#4f81bd [3204]" strokecolor="#243f60 [1604]" strokeweight="2pt"/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882650</wp:posOffset>
                </wp:positionH>
                <wp:positionV relativeFrom="paragraph">
                  <wp:posOffset>63500</wp:posOffset>
                </wp:positionV>
                <wp:extent cx="254000" cy="165100"/>
                <wp:effectExtent l="0" t="0" r="12700" b="254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65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margin-left:69.5pt;margin-top:5pt;width:20pt;height:1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" fillcolor="#4f81bd [3204]" strokecolor="#243f60 [1604]" strokeweight="2pt"/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596900</wp:posOffset>
                </wp:positionH>
                <wp:positionV relativeFrom="paragraph">
                  <wp:posOffset>-266700</wp:posOffset>
                </wp:positionV>
                <wp:extent cx="285750" cy="184150"/>
                <wp:effectExtent l="0" t="0" r="19050" b="254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84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47pt;margin-top:-21pt;width:22.5pt;height:1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" fillcolor="#4f81bd [3204]" strokecolor="#243f60 [1604]" strokeweight="2pt"/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-488950</wp:posOffset>
                </wp:positionV>
                <wp:extent cx="774700" cy="86360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863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4.5pt;margin-top:-38.5pt;width:61pt;height:6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" fillcolor="#4f81bd [3204]" strokecolor="#243f60 [1604]" strokeweight="2pt"/>
            </w:pict>
          </mc:Fallback>
        </mc:AlternateContent>
      </w:r>
    </w:p>
    <w:p w:rsidR="001A0E1F" w:rsidRDefault="001A0E1F" w:rsidP="001A0E1F">
      <w:pPr>
        <w:rPr>
          <w:b/>
        </w:rPr>
      </w:pPr>
    </w:p>
    <w:p w:rsidR="001A0E1F" w:rsidRPr="001A0E1F" w:rsidRDefault="00CF4750" w:rsidP="001A0E1F">
      <w:pPr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96520</wp:posOffset>
                </wp:positionV>
                <wp:extent cx="831850" cy="863600"/>
                <wp:effectExtent l="0" t="0" r="254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863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5in;margin-top:7.6pt;width:65.5pt;height:6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" fillcolor="#4f81bd [3204]" strokecolor="#243f60 [1604]" strokeweight="2pt"/>
            </w:pict>
          </mc:Fallback>
        </mc:AlternateContent>
      </w:r>
      <w:proofErr w:type="spellStart"/>
      <w:r w:rsidR="001A0E1F" w:rsidRPr="001A0E1F">
        <w:rPr>
          <w:b/>
        </w:rPr>
        <w:t>Docker</w:t>
      </w:r>
      <w:proofErr w:type="spellEnd"/>
      <w:r w:rsidR="001A0E1F" w:rsidRPr="001A0E1F">
        <w:rPr>
          <w:b/>
        </w:rPr>
        <w:t xml:space="preserve"> solves the problem of environment replication.</w:t>
      </w:r>
    </w:p>
    <w:p w:rsidR="001A0E1F" w:rsidRDefault="001A0E1F" w:rsidP="001A0E1F"/>
    <w:p w:rsidR="001A0E1F" w:rsidRDefault="001A0E1F" w:rsidP="001A0E1F">
      <w:proofErr w:type="spellStart"/>
      <w:proofErr w:type="gramStart"/>
      <w:r>
        <w:t>docker</w:t>
      </w:r>
      <w:proofErr w:type="spellEnd"/>
      <w:proofErr w:type="gramEnd"/>
      <w:r>
        <w:t xml:space="preserve"> --version</w:t>
      </w:r>
    </w:p>
    <w:p w:rsidR="001A0E1F" w:rsidRDefault="001A0E1F" w:rsidP="001A0E1F">
      <w:proofErr w:type="spellStart"/>
      <w:proofErr w:type="gramStart"/>
      <w:r>
        <w:t>docker</w:t>
      </w:r>
      <w:proofErr w:type="spellEnd"/>
      <w:proofErr w:type="gramEnd"/>
      <w:r>
        <w:t xml:space="preserve"> run -it </w:t>
      </w:r>
      <w:proofErr w:type="spellStart"/>
      <w:r>
        <w:t>ubuntu</w:t>
      </w:r>
      <w:proofErr w:type="spellEnd"/>
    </w:p>
    <w:p w:rsidR="001A0E1F" w:rsidRDefault="00CF4750" w:rsidP="001A0E1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137795</wp:posOffset>
                </wp:positionV>
                <wp:extent cx="831850" cy="863600"/>
                <wp:effectExtent l="0" t="0" r="254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863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5in;margin-top:10.85pt;width:65.5pt;height:6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" fillcolor="#4f81bd [3204]" strokecolor="#243f60 [1604]" strokeweight="2pt"/>
            </w:pict>
          </mc:Fallback>
        </mc:AlternateContent>
      </w:r>
      <w:proofErr w:type="spellStart"/>
      <w:proofErr w:type="gramStart"/>
      <w:r w:rsidR="001A0E1F">
        <w:t>docker</w:t>
      </w:r>
      <w:proofErr w:type="spellEnd"/>
      <w:proofErr w:type="gramEnd"/>
      <w:r w:rsidR="001A0E1F">
        <w:t xml:space="preserve"> run -it </w:t>
      </w:r>
      <w:proofErr w:type="spellStart"/>
      <w:r w:rsidR="001A0E1F">
        <w:t>BusyBox</w:t>
      </w:r>
      <w:proofErr w:type="spellEnd"/>
      <w:r w:rsidR="001A0E1F">
        <w:t xml:space="preserve"> [-it means </w:t>
      </w:r>
      <w:proofErr w:type="spellStart"/>
      <w:r w:rsidR="001A0E1F">
        <w:t>iteractive</w:t>
      </w:r>
      <w:proofErr w:type="spellEnd"/>
      <w:r w:rsidR="001A0E1F">
        <w:t xml:space="preserve"> mode]</w:t>
      </w:r>
    </w:p>
    <w:p w:rsidR="001A0E1F" w:rsidRDefault="001A0E1F" w:rsidP="001A0E1F">
      <w:r>
        <w:t xml:space="preserve">Different OS we can use in </w:t>
      </w:r>
      <w:proofErr w:type="spellStart"/>
      <w:r>
        <w:t>docker</w:t>
      </w:r>
      <w:proofErr w:type="spellEnd"/>
      <w:r>
        <w:t xml:space="preserve"> run </w:t>
      </w:r>
    </w:p>
    <w:p w:rsidR="001A0E1F" w:rsidRDefault="001A0E1F" w:rsidP="001A0E1F">
      <w:r>
        <w:t>Alpine Linux</w:t>
      </w:r>
    </w:p>
    <w:p w:rsidR="001A0E1F" w:rsidRDefault="001A0E1F" w:rsidP="001A0E1F">
      <w:r>
        <w:t>Ubuntu</w:t>
      </w:r>
    </w:p>
    <w:p w:rsidR="001A0E1F" w:rsidRDefault="001A0E1F" w:rsidP="001A0E1F">
      <w:proofErr w:type="spellStart"/>
      <w:r>
        <w:t>Debian</w:t>
      </w:r>
      <w:proofErr w:type="spellEnd"/>
    </w:p>
    <w:p w:rsidR="001A0E1F" w:rsidRDefault="001A0E1F" w:rsidP="001A0E1F">
      <w:proofErr w:type="spellStart"/>
      <w:r>
        <w:t>CentOS</w:t>
      </w:r>
      <w:proofErr w:type="spellEnd"/>
    </w:p>
    <w:p w:rsidR="001A0E1F" w:rsidRDefault="001A0E1F" w:rsidP="001A0E1F">
      <w:r>
        <w:t>Fedora</w:t>
      </w:r>
    </w:p>
    <w:p w:rsidR="001A0E1F" w:rsidRDefault="001A0E1F" w:rsidP="001A0E1F">
      <w:r>
        <w:t>Arch Linux</w:t>
      </w:r>
    </w:p>
    <w:p w:rsidR="001A0E1F" w:rsidRDefault="001A0E1F" w:rsidP="001A0E1F">
      <w:proofErr w:type="spellStart"/>
      <w:r>
        <w:t>BusyBox</w:t>
      </w:r>
      <w:proofErr w:type="spellEnd"/>
    </w:p>
    <w:p w:rsidR="001A0E1F" w:rsidRDefault="001A0E1F" w:rsidP="001A0E1F"/>
    <w:p w:rsidR="001A0E1F" w:rsidRDefault="001A0E1F" w:rsidP="001A0E1F">
      <w:r>
        <w:t xml:space="preserve">What is </w:t>
      </w:r>
      <w:proofErr w:type="gramStart"/>
      <w:r>
        <w:t>hub.docker.com ??</w:t>
      </w:r>
      <w:proofErr w:type="gramEnd"/>
    </w:p>
    <w:p w:rsidR="001A0E1F" w:rsidRDefault="001A0E1F" w:rsidP="001A0E1F">
      <w:r>
        <w:t xml:space="preserve">It is like </w:t>
      </w:r>
      <w:proofErr w:type="spellStart"/>
      <w:r>
        <w:t>github</w:t>
      </w:r>
      <w:proofErr w:type="spellEnd"/>
      <w:r>
        <w:t xml:space="preserve"> where public containers are there.</w:t>
      </w:r>
    </w:p>
    <w:p w:rsidR="001A0E1F" w:rsidRDefault="001A0E1F" w:rsidP="001A0E1F"/>
    <w:p w:rsidR="001A0E1F" w:rsidRDefault="001A0E1F" w:rsidP="001A0E1F">
      <w:proofErr w:type="spellStart"/>
      <w:r>
        <w:t>Docker</w:t>
      </w:r>
      <w:proofErr w:type="spellEnd"/>
      <w:r>
        <w:t xml:space="preserve"> --- containers and images</w:t>
      </w:r>
    </w:p>
    <w:p w:rsidR="001A0E1F" w:rsidRDefault="001A0E1F" w:rsidP="001A0E1F"/>
    <w:p w:rsidR="001A0E1F" w:rsidRDefault="001A0E1F" w:rsidP="001A0E1F">
      <w:proofErr w:type="gramStart"/>
      <w:r>
        <w:t>images</w:t>
      </w:r>
      <w:proofErr w:type="gramEnd"/>
      <w:r>
        <w:t xml:space="preserve"> are like OS .. </w:t>
      </w:r>
      <w:proofErr w:type="gramStart"/>
      <w:r>
        <w:t>to</w:t>
      </w:r>
      <w:proofErr w:type="gramEnd"/>
      <w:r>
        <w:t xml:space="preserve"> run the images we need container.</w:t>
      </w:r>
    </w:p>
    <w:p w:rsidR="001A0E1F" w:rsidRDefault="001A0E1F" w:rsidP="001A0E1F"/>
    <w:p w:rsidR="001A0E1F" w:rsidRDefault="001A0E1F" w:rsidP="001A0E1F"/>
    <w:p w:rsidR="001A0E1F" w:rsidRDefault="001A0E1F" w:rsidP="001A0E1F">
      <w:proofErr w:type="spellStart"/>
      <w:proofErr w:type="gramStart"/>
      <w:r>
        <w:t>docker</w:t>
      </w:r>
      <w:proofErr w:type="spellEnd"/>
      <w:proofErr w:type="gramEnd"/>
      <w:r>
        <w:t xml:space="preserve"> container </w:t>
      </w:r>
      <w:proofErr w:type="spellStart"/>
      <w:r>
        <w:t>ls</w:t>
      </w:r>
      <w:proofErr w:type="spellEnd"/>
      <w:r>
        <w:t xml:space="preserve"> -a</w:t>
      </w:r>
    </w:p>
    <w:p w:rsidR="001A0E1F" w:rsidRDefault="001A0E1F" w:rsidP="001A0E1F">
      <w:proofErr w:type="spellStart"/>
      <w:proofErr w:type="gramStart"/>
      <w:r>
        <w:t>docker</w:t>
      </w:r>
      <w:proofErr w:type="spellEnd"/>
      <w:proofErr w:type="gramEnd"/>
      <w:r>
        <w:t xml:space="preserve"> container </w:t>
      </w:r>
      <w:proofErr w:type="spellStart"/>
      <w:r>
        <w:t>ls</w:t>
      </w:r>
      <w:proofErr w:type="spellEnd"/>
    </w:p>
    <w:p w:rsidR="001A0E1F" w:rsidRDefault="001A0E1F" w:rsidP="001A0E1F">
      <w:proofErr w:type="spellStart"/>
      <w:proofErr w:type="gramStart"/>
      <w:r>
        <w:t>docker</w:t>
      </w:r>
      <w:proofErr w:type="spellEnd"/>
      <w:proofErr w:type="gramEnd"/>
      <w:r>
        <w:t xml:space="preserve"> start [</w:t>
      </w:r>
      <w:proofErr w:type="spellStart"/>
      <w:r>
        <w:t>containername</w:t>
      </w:r>
      <w:proofErr w:type="spellEnd"/>
      <w:r>
        <w:t>] // to s</w:t>
      </w:r>
      <w:r w:rsidR="00EE574B">
        <w:t xml:space="preserve">tart </w:t>
      </w:r>
      <w:proofErr w:type="spellStart"/>
      <w:r w:rsidR="00EE574B">
        <w:t>t</w:t>
      </w:r>
      <w:r>
        <w:t>container</w:t>
      </w:r>
      <w:proofErr w:type="spellEnd"/>
      <w:r>
        <w:t xml:space="preserve"> from terminal</w:t>
      </w:r>
    </w:p>
    <w:p w:rsidR="001A0E1F" w:rsidRDefault="001A0E1F" w:rsidP="001A0E1F">
      <w:proofErr w:type="spellStart"/>
      <w:proofErr w:type="gramStart"/>
      <w:r>
        <w:lastRenderedPageBreak/>
        <w:t>docker</w:t>
      </w:r>
      <w:proofErr w:type="spellEnd"/>
      <w:proofErr w:type="gramEnd"/>
      <w:r>
        <w:t xml:space="preserve"> stop  [</w:t>
      </w:r>
      <w:proofErr w:type="spellStart"/>
      <w:r>
        <w:t>containername</w:t>
      </w:r>
      <w:proofErr w:type="spellEnd"/>
      <w:r>
        <w:t>]</w:t>
      </w:r>
    </w:p>
    <w:p w:rsidR="001A0E1F" w:rsidRDefault="001A0E1F" w:rsidP="001A0E1F">
      <w:bookmarkStart w:id="0" w:name="_GoBack"/>
      <w:proofErr w:type="spellStart"/>
      <w:proofErr w:type="gramStart"/>
      <w:r>
        <w:t>docker</w:t>
      </w:r>
      <w:proofErr w:type="spellEnd"/>
      <w:proofErr w:type="gramEnd"/>
      <w:r>
        <w:t xml:space="preserve"> exec [</w:t>
      </w:r>
      <w:proofErr w:type="spellStart"/>
      <w:r>
        <w:t>containername</w:t>
      </w:r>
      <w:proofErr w:type="spellEnd"/>
      <w:r>
        <w:t xml:space="preserve">] </w:t>
      </w:r>
      <w:proofErr w:type="spellStart"/>
      <w:r>
        <w:t>ls</w:t>
      </w:r>
      <w:proofErr w:type="spellEnd"/>
    </w:p>
    <w:bookmarkEnd w:id="0"/>
    <w:p w:rsidR="001A0E1F" w:rsidRDefault="001A0E1F" w:rsidP="001A0E1F">
      <w:proofErr w:type="spellStart"/>
      <w:proofErr w:type="gramStart"/>
      <w:r>
        <w:t>docker</w:t>
      </w:r>
      <w:proofErr w:type="spellEnd"/>
      <w:proofErr w:type="gramEnd"/>
      <w:r>
        <w:t xml:space="preserve"> exec it [</w:t>
      </w:r>
      <w:proofErr w:type="spellStart"/>
      <w:r>
        <w:t>containername</w:t>
      </w:r>
      <w:proofErr w:type="spellEnd"/>
      <w:r>
        <w:t xml:space="preserve">] </w:t>
      </w:r>
      <w:proofErr w:type="spellStart"/>
      <w:r>
        <w:t>ls</w:t>
      </w:r>
      <w:proofErr w:type="spellEnd"/>
      <w:r>
        <w:t xml:space="preserve"> //we will be inside the container</w:t>
      </w:r>
    </w:p>
    <w:p w:rsidR="001A0E1F" w:rsidRDefault="001A0E1F" w:rsidP="001A0E1F"/>
    <w:p w:rsidR="001A0E1F" w:rsidRDefault="001A0E1F" w:rsidP="001A0E1F"/>
    <w:p w:rsidR="001A0E1F" w:rsidRDefault="001A0E1F" w:rsidP="001A0E1F">
      <w:r>
        <w:t xml:space="preserve">To check the </w:t>
      </w:r>
      <w:proofErr w:type="spellStart"/>
      <w:r>
        <w:t>docker</w:t>
      </w:r>
      <w:proofErr w:type="spellEnd"/>
      <w:r>
        <w:t xml:space="preserve"> images:</w:t>
      </w:r>
    </w:p>
    <w:p w:rsidR="00C643A3" w:rsidRDefault="00C643A3" w:rsidP="001A0E1F">
      <w:proofErr w:type="spellStart"/>
      <w:proofErr w:type="gramStart"/>
      <w:r>
        <w:t>docker</w:t>
      </w:r>
      <w:proofErr w:type="spellEnd"/>
      <w:proofErr w:type="gramEnd"/>
      <w:r>
        <w:t xml:space="preserve"> image</w:t>
      </w:r>
    </w:p>
    <w:p w:rsidR="001A0E1F" w:rsidRDefault="00C643A3" w:rsidP="001A0E1F">
      <w:proofErr w:type="spellStart"/>
      <w:proofErr w:type="gramStart"/>
      <w:r>
        <w:t>docker</w:t>
      </w:r>
      <w:proofErr w:type="spellEnd"/>
      <w:proofErr w:type="gramEnd"/>
      <w:r>
        <w:t xml:space="preserve"> image </w:t>
      </w:r>
      <w:proofErr w:type="spellStart"/>
      <w:r>
        <w:t>ls</w:t>
      </w:r>
      <w:proofErr w:type="spellEnd"/>
      <w:r>
        <w:t xml:space="preserve"> -a</w:t>
      </w:r>
    </w:p>
    <w:p w:rsidR="001A0E1F" w:rsidRDefault="001A0E1F" w:rsidP="001A0E1F">
      <w:proofErr w:type="spellStart"/>
      <w:proofErr w:type="gramStart"/>
      <w:r>
        <w:t>docker</w:t>
      </w:r>
      <w:proofErr w:type="spellEnd"/>
      <w:proofErr w:type="gramEnd"/>
      <w:r>
        <w:t xml:space="preserve"> run -it [</w:t>
      </w:r>
      <w:proofErr w:type="spellStart"/>
      <w:r>
        <w:t>imagename</w:t>
      </w:r>
      <w:proofErr w:type="spellEnd"/>
      <w:r>
        <w:t>]</w:t>
      </w:r>
    </w:p>
    <w:p w:rsidR="001A0E1F" w:rsidRDefault="001A0E1F" w:rsidP="001A0E1F"/>
    <w:p w:rsidR="001A0E1F" w:rsidRDefault="001A0E1F" w:rsidP="001A0E1F">
      <w:proofErr w:type="gramStart"/>
      <w:r>
        <w:t>port</w:t>
      </w:r>
      <w:proofErr w:type="gramEnd"/>
      <w:r>
        <w:t xml:space="preserve"> expose:</w:t>
      </w:r>
    </w:p>
    <w:p w:rsidR="001A0E1F" w:rsidRDefault="001A0E1F" w:rsidP="001A0E1F">
      <w:proofErr w:type="spellStart"/>
      <w:proofErr w:type="gramStart"/>
      <w:r>
        <w:t>docker</w:t>
      </w:r>
      <w:proofErr w:type="spellEnd"/>
      <w:proofErr w:type="gramEnd"/>
      <w:r>
        <w:t xml:space="preserve"> run it -p 1025:1025 </w:t>
      </w:r>
      <w:proofErr w:type="spellStart"/>
      <w:r>
        <w:t>mailhog</w:t>
      </w:r>
      <w:proofErr w:type="spellEnd"/>
      <w:r>
        <w:t>/</w:t>
      </w:r>
      <w:proofErr w:type="spellStart"/>
      <w:r>
        <w:t>mailhog</w:t>
      </w:r>
      <w:proofErr w:type="spellEnd"/>
    </w:p>
    <w:p w:rsidR="00CF4750" w:rsidRDefault="00CF4750" w:rsidP="001A0E1F"/>
    <w:p w:rsidR="00CF4750" w:rsidRDefault="00CF4750" w:rsidP="001A0E1F"/>
    <w:p w:rsidR="00CF4750" w:rsidRDefault="00F163F1" w:rsidP="001A0E1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283210</wp:posOffset>
                </wp:positionV>
                <wp:extent cx="1314450" cy="1016000"/>
                <wp:effectExtent l="0" t="0" r="1905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01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63F1" w:rsidRPr="00F163F1" w:rsidRDefault="00F163F1" w:rsidP="00F163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AWS - ECR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322.5pt;margin-top:22.3pt;width:103.5pt;height:8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" fillcolor="#4f81bd [3204]" strokecolor="#243f60 [1604]" strokeweight="2pt">
                <v:textbox>
                  <w:txbxContent>
                    <w:p w:rsidR="00F163F1" w:rsidRPr="00F163F1" w:rsidRDefault="00F163F1" w:rsidP="00F163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AWS - ECR</w:t>
                      </w:r>
                    </w:p>
                  </w:txbxContent>
                </v:textbox>
              </v:rect>
            </w:pict>
          </mc:Fallback>
        </mc:AlternateContent>
      </w:r>
    </w:p>
    <w:p w:rsidR="00CF4750" w:rsidRDefault="00F163F1" w:rsidP="001A0E1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3054350</wp:posOffset>
                </wp:positionH>
                <wp:positionV relativeFrom="paragraph">
                  <wp:posOffset>156845</wp:posOffset>
                </wp:positionV>
                <wp:extent cx="1041400" cy="0"/>
                <wp:effectExtent l="0" t="76200" r="2540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240.5pt;margin-top:12.35pt;width:82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850900</wp:posOffset>
                </wp:positionH>
                <wp:positionV relativeFrom="paragraph">
                  <wp:posOffset>55245</wp:posOffset>
                </wp:positionV>
                <wp:extent cx="844550" cy="101600"/>
                <wp:effectExtent l="0" t="0" r="69850" b="1079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550" cy="101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67pt;margin-top:4.35pt;width:66.5pt;height: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4445</wp:posOffset>
                </wp:positionV>
                <wp:extent cx="1289050" cy="920750"/>
                <wp:effectExtent l="0" t="0" r="254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920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63F1" w:rsidRPr="00F163F1" w:rsidRDefault="00F163F1" w:rsidP="00F163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Docker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7" style="position:absolute;margin-left:136.5pt;margin-top:.35pt;width:101.5pt;height:7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" fillcolor="#4f81bd [3204]" strokecolor="#243f60 [1604]" strokeweight="2pt">
                <v:textbox>
                  <w:txbxContent>
                    <w:p w:rsidR="00F163F1" w:rsidRPr="00F163F1" w:rsidRDefault="00F163F1" w:rsidP="00F163F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Docker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Image</w:t>
                      </w:r>
                    </w:p>
                  </w:txbxContent>
                </v:textbox>
              </v:rect>
            </w:pict>
          </mc:Fallback>
        </mc:AlternateContent>
      </w:r>
    </w:p>
    <w:p w:rsidR="00CF4750" w:rsidRDefault="00F163F1" w:rsidP="001A0E1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3022600</wp:posOffset>
                </wp:positionH>
                <wp:positionV relativeFrom="paragraph">
                  <wp:posOffset>278765</wp:posOffset>
                </wp:positionV>
                <wp:extent cx="1073150" cy="31750"/>
                <wp:effectExtent l="0" t="76200" r="12700" b="825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3150" cy="31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238pt;margin-top:21.95pt;width:84.5pt;height:2.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882650</wp:posOffset>
                </wp:positionH>
                <wp:positionV relativeFrom="paragraph">
                  <wp:posOffset>278765</wp:posOffset>
                </wp:positionV>
                <wp:extent cx="781050" cy="31750"/>
                <wp:effectExtent l="0" t="76200" r="19050" b="825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31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69.5pt;margin-top:21.95pt;width:61.5pt;height:2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3054350</wp:posOffset>
                </wp:positionH>
                <wp:positionV relativeFrom="paragraph">
                  <wp:posOffset>50165</wp:posOffset>
                </wp:positionV>
                <wp:extent cx="1041400" cy="0"/>
                <wp:effectExtent l="0" t="76200" r="2540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240.5pt;margin-top:3.95pt;width:82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882650</wp:posOffset>
                </wp:positionH>
                <wp:positionV relativeFrom="paragraph">
                  <wp:posOffset>50165</wp:posOffset>
                </wp:positionV>
                <wp:extent cx="812800" cy="0"/>
                <wp:effectExtent l="0" t="76200" r="25400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69.5pt;margin-top:3.95pt;width:64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" strokecolor="#4579b8 [3044]">
                <v:stroke endarrow="open"/>
              </v:shape>
            </w:pict>
          </mc:Fallback>
        </mc:AlternateContent>
      </w:r>
      <w:r w:rsidR="00CF4750" w:rsidRPr="00F163F1">
        <w:rPr>
          <w:highlight w:val="yellow"/>
        </w:rPr>
        <w:t>Java App -&gt; IDE</w:t>
      </w:r>
    </w:p>
    <w:p w:rsidR="00CF4750" w:rsidRDefault="00CF4750" w:rsidP="001A0E1F"/>
    <w:p w:rsidR="00CF4750" w:rsidRDefault="00CF4750" w:rsidP="001A0E1F"/>
    <w:p w:rsidR="00D22165" w:rsidRDefault="00F163F1" w:rsidP="001A0E1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2527300</wp:posOffset>
                </wp:positionH>
                <wp:positionV relativeFrom="paragraph">
                  <wp:posOffset>140970</wp:posOffset>
                </wp:positionV>
                <wp:extent cx="1377950" cy="641350"/>
                <wp:effectExtent l="0" t="0" r="12700" b="254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64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63F1" w:rsidRPr="00F163F1" w:rsidRDefault="00F163F1" w:rsidP="00F163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Docker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8" style="position:absolute;margin-left:199pt;margin-top:11.1pt;width:108.5pt;height:50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" fillcolor="#4f81bd [3204]" strokecolor="#243f60 [1604]" strokeweight="2pt">
                <v:textbox>
                  <w:txbxContent>
                    <w:p w:rsidR="00F163F1" w:rsidRPr="00F163F1" w:rsidRDefault="00F163F1" w:rsidP="00F163F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Docker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Images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101600</wp:posOffset>
                </wp:positionH>
                <wp:positionV relativeFrom="paragraph">
                  <wp:posOffset>140970</wp:posOffset>
                </wp:positionV>
                <wp:extent cx="1327150" cy="641350"/>
                <wp:effectExtent l="0" t="0" r="25400" b="254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64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63F1" w:rsidRPr="00F163F1" w:rsidRDefault="00F163F1" w:rsidP="00F163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Docker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9" style="position:absolute;margin-left:8pt;margin-top:11.1pt;width:104.5pt;height:50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" fillcolor="#4f81bd [3204]" strokecolor="#243f60 [1604]" strokeweight="2pt">
                <v:textbox>
                  <w:txbxContent>
                    <w:p w:rsidR="00F163F1" w:rsidRPr="00F163F1" w:rsidRDefault="00F163F1" w:rsidP="00F163F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Docker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Container</w:t>
                      </w:r>
                    </w:p>
                  </w:txbxContent>
                </v:textbox>
              </v:rect>
            </w:pict>
          </mc:Fallback>
        </mc:AlternateContent>
      </w:r>
    </w:p>
    <w:p w:rsidR="00D22165" w:rsidRDefault="00D22165" w:rsidP="001A0E1F"/>
    <w:p w:rsidR="001A0E1F" w:rsidRDefault="001A0E1F" w:rsidP="001A0E1F"/>
    <w:p w:rsidR="001A0E1F" w:rsidRDefault="001A0E1F" w:rsidP="001A0E1F"/>
    <w:p w:rsidR="001A0E1F" w:rsidRDefault="001A0E1F" w:rsidP="001A0E1F"/>
    <w:p w:rsidR="001A0E1F" w:rsidRDefault="001A0E1F" w:rsidP="001A0E1F"/>
    <w:p w:rsidR="001A0E1F" w:rsidRDefault="001A0E1F" w:rsidP="001A0E1F"/>
    <w:p w:rsidR="001A0E1F" w:rsidRDefault="001A0E1F" w:rsidP="001A0E1F"/>
    <w:p w:rsidR="001A0E1F" w:rsidRDefault="001A0E1F" w:rsidP="001A0E1F"/>
    <w:p w:rsidR="001A0E1F" w:rsidRDefault="001A0E1F" w:rsidP="001A0E1F"/>
    <w:p w:rsidR="001A0E1F" w:rsidRDefault="001A0E1F" w:rsidP="001A0E1F"/>
    <w:p w:rsidR="003A10C8" w:rsidRDefault="003A10C8"/>
    <w:sectPr w:rsidR="003A1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562C" w:rsidRDefault="004D562C" w:rsidP="001A0E1F">
      <w:pPr>
        <w:spacing w:after="0" w:line="240" w:lineRule="auto"/>
      </w:pPr>
      <w:r>
        <w:separator/>
      </w:r>
    </w:p>
  </w:endnote>
  <w:endnote w:type="continuationSeparator" w:id="0">
    <w:p w:rsidR="004D562C" w:rsidRDefault="004D562C" w:rsidP="001A0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562C" w:rsidRDefault="004D562C" w:rsidP="001A0E1F">
      <w:pPr>
        <w:spacing w:after="0" w:line="240" w:lineRule="auto"/>
      </w:pPr>
      <w:r>
        <w:separator/>
      </w:r>
    </w:p>
  </w:footnote>
  <w:footnote w:type="continuationSeparator" w:id="0">
    <w:p w:rsidR="004D562C" w:rsidRDefault="004D562C" w:rsidP="001A0E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3A3"/>
    <w:rsid w:val="00050E7D"/>
    <w:rsid w:val="00064B36"/>
    <w:rsid w:val="00163A7A"/>
    <w:rsid w:val="00164114"/>
    <w:rsid w:val="001A0E1F"/>
    <w:rsid w:val="002509B1"/>
    <w:rsid w:val="00377614"/>
    <w:rsid w:val="003A10C8"/>
    <w:rsid w:val="004D562C"/>
    <w:rsid w:val="00C643A3"/>
    <w:rsid w:val="00C81255"/>
    <w:rsid w:val="00CF4750"/>
    <w:rsid w:val="00D22165"/>
    <w:rsid w:val="00EE574B"/>
    <w:rsid w:val="00F1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0E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E1F"/>
  </w:style>
  <w:style w:type="paragraph" w:styleId="Footer">
    <w:name w:val="footer"/>
    <w:basedOn w:val="Normal"/>
    <w:link w:val="FooterChar"/>
    <w:uiPriority w:val="99"/>
    <w:unhideWhenUsed/>
    <w:rsid w:val="001A0E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E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0E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E1F"/>
  </w:style>
  <w:style w:type="paragraph" w:styleId="Footer">
    <w:name w:val="footer"/>
    <w:basedOn w:val="Normal"/>
    <w:link w:val="FooterChar"/>
    <w:uiPriority w:val="99"/>
    <w:unhideWhenUsed/>
    <w:rsid w:val="001A0E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Base-2\Self%20Learning%20_%20Dec2023\Phase-4-Cloud%20Automation\Docker%20Exercise\Docker_Set1_Gayatr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Docker_Set1_Gayatri</Template>
  <TotalTime>291</TotalTime>
  <Pages>3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2024-02-19T10:50:00Z</dcterms:created>
  <dcterms:modified xsi:type="dcterms:W3CDTF">2024-02-22T07:07:00Z</dcterms:modified>
</cp:coreProperties>
</file>